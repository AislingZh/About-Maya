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找不到</w:t>
      </w:r>
      <w:r>
        <w:rPr>
          <w:rFonts w:hint="eastAsia"/>
          <w:b/>
          <w:bCs/>
          <w:sz w:val="28"/>
          <w:szCs w:val="36"/>
          <w:lang w:val="en-US" w:eastAsia="zh-CN"/>
        </w:rPr>
        <w:t>WXYZ</w:t>
      </w:r>
      <w:r>
        <w:rPr>
          <w:rFonts w:hint="eastAsia"/>
          <w:b/>
          <w:bCs/>
          <w:sz w:val="28"/>
          <w:szCs w:val="36"/>
          <w:lang w:eastAsia="zh-CN"/>
        </w:rPr>
        <w:t>盘符解决方法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将下面的</w:t>
      </w:r>
      <w:r>
        <w:rPr>
          <w:rFonts w:hint="eastAsia"/>
          <w:lang w:val="en-US" w:eastAsia="zh-CN"/>
        </w:rPr>
        <w:t>netys.exe文件保存到桌面，然后运行等待大约10秒钟左右即可解决。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2.75pt;width:5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保存方法：</w:t>
      </w:r>
      <w:r>
        <w:rPr>
          <w:rFonts w:hint="eastAsia"/>
          <w:lang w:val="en-US" w:eastAsia="zh-CN"/>
        </w:rPr>
        <w:t>选中上图图标右键----保存到文件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如还是不能解决，需要在计算机上面右键，选择“断开网络驱动器”，选中无法打开的盘符，然后确定，操作完成后在执行一次</w:t>
      </w:r>
      <w:r>
        <w:rPr>
          <w:rFonts w:hint="eastAsia"/>
          <w:lang w:val="en-US" w:eastAsia="zh-CN"/>
        </w:rPr>
        <w:t>netys.exe，然后等待大约10秒钟左右即可。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3、如果出现netys.exe无法打开或者被杀毒软件误杀，请打开杀毒软件选择“查杀恢复”---- “恢复区”----勾选netys.exe 点击“恢</w:t>
      </w:r>
      <w:bookmarkStart w:id="0" w:name="_GoBack"/>
      <w:bookmarkEnd w:id="0"/>
      <w:r>
        <w:rPr>
          <w:rFonts w:hint="eastAsia"/>
          <w:lang w:val="en-US" w:eastAsia="zh-CN"/>
        </w:rPr>
        <w:t>复”，并且添加信任后执行最上面的操作。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47956"/>
    <w:rsid w:val="31846C3D"/>
    <w:rsid w:val="4A2C2283"/>
    <w:rsid w:val="56D47956"/>
    <w:rsid w:val="6D535020"/>
    <w:rsid w:val="76F9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2018-04-08T01:07:00Z</dcterms:created>
  <dc:creator>Administrator</dc:creator>
  <cp:lastModifiedBy>、别来无恙</cp:lastModifiedBy>
  <dcterms:modified xsi:type="dcterms:W3CDTF">2018-04-08T01:28:46Z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